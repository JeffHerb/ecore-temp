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F7" w:rsidRDefault="009B6135">
      <w:r>
        <w:t>This is a test download file.</w:t>
      </w:r>
      <w:bookmarkStart w:id="0" w:name="_GoBack"/>
      <w:bookmarkEnd w:id="0"/>
    </w:p>
    <w:sectPr w:rsidR="0064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35"/>
    <w:rsid w:val="001A5D7D"/>
    <w:rsid w:val="00314777"/>
    <w:rsid w:val="009B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47E30A7F.dotm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Herb, Jeffrey</dc:creator>
  <cp:lastModifiedBy>Herb, Jeffrey</cp:lastModifiedBy>
  <cp:revision>1</cp:revision>
  <dcterms:created xsi:type="dcterms:W3CDTF">2016-03-01T16:04:00Z</dcterms:created>
  <dcterms:modified xsi:type="dcterms:W3CDTF">2016-03-01T16:05:00Z</dcterms:modified>
</cp:coreProperties>
</file>